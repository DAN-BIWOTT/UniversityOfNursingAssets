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270"/>
        <w:gridCol w:w="7740"/>
        <w:gridCol w:w="3330"/>
        <w:gridCol w:w="180"/>
        <w:gridCol w:w="16"/>
      </w:tblGrid>
      <w:tr w:rsidR="00356BB9" w:rsidRPr="00B90FED" w14:paraId="0DD98DB6" w14:textId="77777777" w:rsidTr="00356BB9">
        <w:trPr>
          <w:gridAfter w:val="1"/>
          <w:wAfter w:w="16" w:type="dxa"/>
          <w:trHeight w:val="1617"/>
        </w:trPr>
        <w:tc>
          <w:tcPr>
            <w:tcW w:w="270" w:type="dxa"/>
            <w:shd w:val="clear" w:color="auto" w:fill="9BBB59" w:themeFill="accent3"/>
          </w:tcPr>
          <w:p w14:paraId="72D2DF2A" w14:textId="77777777" w:rsidR="00356BB9" w:rsidRPr="00DD7248" w:rsidRDefault="00356BB9" w:rsidP="00356BB9">
            <w:pPr>
              <w:rPr>
                <w:sz w:val="28"/>
                <w:szCs w:val="28"/>
              </w:rPr>
            </w:pPr>
          </w:p>
        </w:tc>
        <w:tc>
          <w:tcPr>
            <w:tcW w:w="7740" w:type="dxa"/>
            <w:tcBorders>
              <w:right w:val="single" w:sz="36" w:space="0" w:color="FFFFFF" w:themeColor="background1"/>
            </w:tcBorders>
            <w:shd w:val="clear" w:color="auto" w:fill="9BBB59" w:themeFill="accent3"/>
            <w:vAlign w:val="center"/>
          </w:tcPr>
          <w:p w14:paraId="1EC83D4E" w14:textId="605C2911" w:rsidR="00356BB9" w:rsidRPr="00DD7248" w:rsidRDefault="005859B1" w:rsidP="00356BB9">
            <w:pPr>
              <w:pStyle w:val="ContactInfo"/>
              <w:rPr>
                <w:sz w:val="56"/>
                <w:szCs w:val="56"/>
              </w:rPr>
            </w:pPr>
            <w:sdt>
              <w:sdtPr>
                <w:rPr>
                  <w:sz w:val="28"/>
                  <w:szCs w:val="28"/>
                </w:rPr>
                <w:alias w:val="Enter Company:"/>
                <w:tag w:val="Enter Company:"/>
                <w:id w:val="1598371961"/>
                <w:placeholder>
                  <w:docPart w:val="BC71C27D965F4D0CAE01D32AA67A25C9"/>
                </w:placeholder>
                <w15:appearance w15:val="hidden"/>
              </w:sdtPr>
              <w:sdtEndPr>
                <w:rPr>
                  <w:sz w:val="56"/>
                  <w:szCs w:val="56"/>
                </w:rPr>
              </w:sdtEndPr>
              <w:sdtContent>
                <w:r w:rsidR="00DD7248" w:rsidRPr="00DD7248">
                  <w:rPr>
                    <w:sz w:val="56"/>
                    <w:szCs w:val="56"/>
                    <w:lang w:val="en-KE"/>
                  </w:rPr>
                  <w:t>UNIVERSITY OF NURSING</w:t>
                </w:r>
              </w:sdtContent>
            </w:sdt>
          </w:p>
          <w:p w14:paraId="161A4C4E" w14:textId="49147F70" w:rsidR="00356BB9" w:rsidRPr="00DD7248" w:rsidRDefault="00356BB9" w:rsidP="00356BB9">
            <w:pPr>
              <w:pStyle w:val="ContactInfo"/>
              <w:rPr>
                <w:sz w:val="28"/>
                <w:szCs w:val="28"/>
              </w:rPr>
            </w:pPr>
          </w:p>
        </w:tc>
        <w:tc>
          <w:tcPr>
            <w:tcW w:w="3330" w:type="dxa"/>
            <w:tcBorders>
              <w:left w:val="single" w:sz="36" w:space="0" w:color="FFFFFF" w:themeColor="background1"/>
            </w:tcBorders>
            <w:shd w:val="clear" w:color="auto" w:fill="9BBB59" w:themeFill="accent3"/>
            <w:vAlign w:val="center"/>
          </w:tcPr>
          <w:p w14:paraId="09EE0942" w14:textId="10A20486" w:rsidR="00356BB9" w:rsidRPr="00356BB9" w:rsidRDefault="00DD7248" w:rsidP="00356BB9">
            <w:pPr>
              <w:pStyle w:val="Graphic"/>
            </w:pPr>
            <w:r>
              <w:drawing>
                <wp:inline distT="0" distB="0" distL="0" distR="0" wp14:anchorId="36D295EC" wp14:editId="0BA84730">
                  <wp:extent cx="1666411" cy="998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360" cy="1003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shd w:val="clear" w:color="auto" w:fill="9BBB59" w:themeFill="accent3"/>
          </w:tcPr>
          <w:p w14:paraId="0BE5E6F2" w14:textId="77777777" w:rsidR="00356BB9" w:rsidRPr="00B90FED" w:rsidRDefault="00356BB9" w:rsidP="001A58E9">
            <w:pPr>
              <w:pStyle w:val="Graphic"/>
              <w:rPr>
                <w:color w:val="9BBB59" w:themeColor="accent3"/>
              </w:rPr>
            </w:pPr>
          </w:p>
        </w:tc>
      </w:tr>
      <w:tr w:rsidR="001A58E9" w14:paraId="173D0642" w14:textId="77777777" w:rsidTr="00A87814">
        <w:trPr>
          <w:trHeight w:val="1167"/>
        </w:trPr>
        <w:tc>
          <w:tcPr>
            <w:tcW w:w="11536" w:type="dxa"/>
            <w:gridSpan w:val="5"/>
            <w:vAlign w:val="bottom"/>
          </w:tcPr>
          <w:sdt>
            <w:sdtPr>
              <w:id w:val="1130743454"/>
              <w:placeholder>
                <w:docPart w:val="1C69AB763D59411D9668097607496D6E"/>
              </w:placeholder>
              <w:temporary/>
              <w:showingPlcHdr/>
              <w15:appearance w15:val="hidden"/>
            </w:sdtPr>
            <w:sdtEndPr/>
            <w:sdtContent>
              <w:p w14:paraId="6E1E30A4" w14:textId="77777777" w:rsidR="001A58E9" w:rsidRDefault="001A58E9" w:rsidP="00A87814">
                <w:pPr>
                  <w:pStyle w:val="Title"/>
                </w:pPr>
                <w:r w:rsidRPr="00DD7248">
                  <w:rPr>
                    <w:color w:val="auto"/>
                  </w:rPr>
                  <w:t>Project status Report</w:t>
                </w:r>
              </w:p>
            </w:sdtContent>
          </w:sdt>
        </w:tc>
      </w:tr>
      <w:tr w:rsidR="001A58E9" w14:paraId="11D2D34D" w14:textId="77777777" w:rsidTr="001960E4">
        <w:trPr>
          <w:trHeight w:val="864"/>
        </w:trPr>
        <w:tc>
          <w:tcPr>
            <w:tcW w:w="11536" w:type="dxa"/>
            <w:gridSpan w:val="5"/>
            <w:tcBorders>
              <w:bottom w:val="single" w:sz="18" w:space="0" w:color="C0504D" w:themeColor="accent2"/>
            </w:tcBorders>
            <w:vAlign w:val="bottom"/>
          </w:tcPr>
          <w:p w14:paraId="1B25BD10" w14:textId="77777777" w:rsidR="001A58E9" w:rsidRPr="00825C42" w:rsidRDefault="005859B1" w:rsidP="001960E4">
            <w:pPr>
              <w:pStyle w:val="Heading1"/>
            </w:pPr>
            <w:sdt>
              <w:sdtPr>
                <w:id w:val="-325209752"/>
                <w:placeholder>
                  <w:docPart w:val="17CDC0D3E031432B98BEB1CE388716FD"/>
                </w:placeholder>
                <w:temporary/>
                <w:showingPlcHdr/>
                <w15:appearance w15:val="hidden"/>
              </w:sdtPr>
              <w:sdtEndPr/>
              <w:sdtContent>
                <w:r w:rsidR="00825C42" w:rsidRPr="00825C42">
                  <w:t>Project Summary</w:t>
                </w:r>
              </w:sdtContent>
            </w:sdt>
          </w:p>
        </w:tc>
      </w:tr>
      <w:tr w:rsidR="001A58E9" w14:paraId="1D65A029" w14:textId="77777777" w:rsidTr="00356BB9">
        <w:trPr>
          <w:trHeight w:hRule="exact" w:val="216"/>
        </w:trPr>
        <w:tc>
          <w:tcPr>
            <w:tcW w:w="11536" w:type="dxa"/>
            <w:gridSpan w:val="5"/>
            <w:tcBorders>
              <w:top w:val="single" w:sz="18" w:space="0" w:color="C0504D" w:themeColor="accent2"/>
            </w:tcBorders>
          </w:tcPr>
          <w:p w14:paraId="6000E532" w14:textId="77777777" w:rsidR="001A58E9" w:rsidRPr="00E219DC" w:rsidRDefault="001A58E9" w:rsidP="001A58E9"/>
        </w:tc>
      </w:tr>
    </w:tbl>
    <w:tbl>
      <w:tblPr>
        <w:tblStyle w:val="StatusReportTable"/>
        <w:tblW w:w="5000" w:type="pct"/>
        <w:tblLook w:val="0620" w:firstRow="1" w:lastRow="0" w:firstColumn="0" w:lastColumn="0" w:noHBand="1" w:noVBand="1"/>
        <w:tblDescription w:val="Header layout table"/>
      </w:tblPr>
      <w:tblGrid>
        <w:gridCol w:w="3142"/>
        <w:gridCol w:w="4181"/>
        <w:gridCol w:w="4197"/>
      </w:tblGrid>
      <w:tr w:rsidR="00E219DC" w:rsidRPr="001A58E9" w14:paraId="331C8489" w14:textId="77777777" w:rsidTr="00425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142" w:type="dxa"/>
          </w:tcPr>
          <w:p w14:paraId="5EBDF512" w14:textId="4C5BC351" w:rsidR="00E219DC" w:rsidRPr="001A58E9" w:rsidRDefault="00532FD4" w:rsidP="001A58E9">
            <w:pPr>
              <w:pStyle w:val="Heading2"/>
              <w:outlineLvl w:val="1"/>
            </w:pPr>
            <w:r>
              <w:rPr>
                <w:lang w:val="en-KE"/>
              </w:rPr>
              <w:t>Date</w:t>
            </w:r>
          </w:p>
        </w:tc>
        <w:tc>
          <w:tcPr>
            <w:tcW w:w="4181" w:type="dxa"/>
          </w:tcPr>
          <w:p w14:paraId="386FABE0" w14:textId="77777777" w:rsidR="00E219DC" w:rsidRPr="001A58E9" w:rsidRDefault="005859B1" w:rsidP="001A58E9">
            <w:pPr>
              <w:pStyle w:val="Heading2"/>
              <w:outlineLvl w:val="1"/>
            </w:pPr>
            <w:sdt>
              <w:sdtPr>
                <w:id w:val="-1238469382"/>
                <w:placeholder>
                  <w:docPart w:val="D6CE931518374C9CA43C8114D335D05F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1A58E9">
                  <w:t>Project Name</w:t>
                </w:r>
              </w:sdtContent>
            </w:sdt>
          </w:p>
        </w:tc>
        <w:tc>
          <w:tcPr>
            <w:tcW w:w="4197" w:type="dxa"/>
          </w:tcPr>
          <w:p w14:paraId="2F217F47" w14:textId="77777777" w:rsidR="00E219DC" w:rsidRPr="001A58E9" w:rsidRDefault="005859B1" w:rsidP="001A58E9">
            <w:pPr>
              <w:pStyle w:val="Heading2"/>
              <w:outlineLvl w:val="1"/>
            </w:pPr>
            <w:sdt>
              <w:sdtPr>
                <w:id w:val="-722589363"/>
                <w:placeholder>
                  <w:docPart w:val="70E890F8D9574227958A790CD1C8260A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1A58E9">
                  <w:t>Prepared By</w:t>
                </w:r>
              </w:sdtContent>
            </w:sdt>
          </w:p>
        </w:tc>
      </w:tr>
      <w:tr w:rsidR="00E219DC" w14:paraId="3EF92595" w14:textId="77777777" w:rsidTr="004257E0">
        <w:trPr>
          <w:trHeight w:val="331"/>
        </w:trPr>
        <w:tc>
          <w:tcPr>
            <w:tcW w:w="3142" w:type="dxa"/>
          </w:tcPr>
          <w:p w14:paraId="68154905" w14:textId="31A3AF10" w:rsidR="00E219DC" w:rsidRPr="00532FD4" w:rsidRDefault="00532FD4" w:rsidP="00532FD4">
            <w:pPr>
              <w:tabs>
                <w:tab w:val="left" w:pos="1948"/>
              </w:tabs>
              <w:rPr>
                <w:lang w:val="en-KE"/>
              </w:rPr>
            </w:pPr>
            <w:r>
              <w:rPr>
                <w:lang w:val="en-KE"/>
              </w:rPr>
              <w:t>10.12.2021</w:t>
            </w:r>
          </w:p>
        </w:tc>
        <w:tc>
          <w:tcPr>
            <w:tcW w:w="4181" w:type="dxa"/>
          </w:tcPr>
          <w:p w14:paraId="139F2913" w14:textId="77777777" w:rsidR="00E219DC" w:rsidRPr="004257E0" w:rsidRDefault="005859B1" w:rsidP="006B7FF7">
            <w:sdt>
              <w:sdtPr>
                <w:id w:val="-903064836"/>
                <w:placeholder>
                  <w:docPart w:val="27A7764635D54C4B886C3704E5C6F4C2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6B7FF7">
                  <w:t>Project</w:t>
                </w:r>
              </w:sdtContent>
            </w:sdt>
          </w:p>
        </w:tc>
        <w:tc>
          <w:tcPr>
            <w:tcW w:w="4197" w:type="dxa"/>
          </w:tcPr>
          <w:p w14:paraId="5BF772BA" w14:textId="51F907A1" w:rsidR="00E219DC" w:rsidRPr="004257E0" w:rsidRDefault="00532FD4" w:rsidP="004257E0">
            <w:r>
              <w:rPr>
                <w:lang w:val="en-KE"/>
              </w:rPr>
              <w:t>Sabina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2CE6DE25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C0504D" w:themeColor="accent2"/>
            </w:tcBorders>
            <w:shd w:val="clear" w:color="auto" w:fill="auto"/>
            <w:vAlign w:val="bottom"/>
          </w:tcPr>
          <w:p w14:paraId="7723A110" w14:textId="77777777" w:rsidR="00825C42" w:rsidRPr="00825C42" w:rsidRDefault="005859B1" w:rsidP="001960E4">
            <w:pPr>
              <w:pStyle w:val="Heading1"/>
              <w:outlineLvl w:val="0"/>
            </w:pPr>
            <w:sdt>
              <w:sdtPr>
                <w:id w:val="1361161711"/>
                <w:placeholder>
                  <w:docPart w:val="959FA04581BC4D2A82065A8C1CDF56B2"/>
                </w:placeholder>
                <w:temporary/>
                <w:showingPlcHdr/>
                <w15:appearance w15:val="hidden"/>
              </w:sdtPr>
              <w:sdtEndPr/>
              <w:sdtContent>
                <w:r w:rsidR="00825C42">
                  <w:t>Status</w:t>
                </w:r>
                <w:r w:rsidR="00825C42" w:rsidRPr="00825C42">
                  <w:t xml:space="preserve"> Summary</w:t>
                </w:r>
              </w:sdtContent>
            </w:sdt>
          </w:p>
        </w:tc>
      </w:tr>
      <w:tr w:rsidR="00825C42" w14:paraId="00D79BDE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14:paraId="2FE50AAF" w14:textId="77777777" w:rsidR="00825C42" w:rsidRPr="00E219DC" w:rsidRDefault="00825C42" w:rsidP="00BE6ACF"/>
        </w:tc>
      </w:tr>
    </w:tbl>
    <w:p w14:paraId="6A834147" w14:textId="39D5BD7D" w:rsidR="00FF7EBE" w:rsidRDefault="00532FD4" w:rsidP="00F0767F">
      <w:r>
        <w:rPr>
          <w:lang w:val="en-KE"/>
        </w:rPr>
        <w:t>...</w:t>
      </w:r>
    </w:p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79D5CCFD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C0504D" w:themeColor="accent2"/>
            </w:tcBorders>
            <w:shd w:val="clear" w:color="auto" w:fill="auto"/>
            <w:vAlign w:val="bottom"/>
          </w:tcPr>
          <w:p w14:paraId="486C3263" w14:textId="77777777" w:rsidR="00825C42" w:rsidRPr="00825C42" w:rsidRDefault="005859B1" w:rsidP="001960E4">
            <w:pPr>
              <w:pStyle w:val="Heading1"/>
              <w:outlineLvl w:val="0"/>
            </w:pPr>
            <w:sdt>
              <w:sdtPr>
                <w:id w:val="-2039339797"/>
                <w:placeholder>
                  <w:docPart w:val="C9D1AD4A86A34915954A40E53E3D7C08"/>
                </w:placeholder>
                <w:temporary/>
                <w:showingPlcHdr/>
                <w15:appearance w15:val="hidden"/>
              </w:sdtPr>
              <w:sdtEndPr/>
              <w:sdtContent>
                <w:r w:rsidR="00825C42">
                  <w:t>Project Overview</w:t>
                </w:r>
              </w:sdtContent>
            </w:sdt>
          </w:p>
        </w:tc>
      </w:tr>
      <w:tr w:rsidR="00825C42" w14:paraId="3E32EA63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14:paraId="1A25FBA0" w14:textId="77777777" w:rsidR="00825C42" w:rsidRPr="00E219DC" w:rsidRDefault="00825C42" w:rsidP="00BE6ACF"/>
        </w:tc>
      </w:tr>
    </w:tbl>
    <w:tbl>
      <w:tblPr>
        <w:tblStyle w:val="StatusReportTable"/>
        <w:tblW w:w="4000" w:type="pct"/>
        <w:tblLook w:val="04A0" w:firstRow="1" w:lastRow="0" w:firstColumn="1" w:lastColumn="0" w:noHBand="0" w:noVBand="1"/>
        <w:tblDescription w:val="Header layout table"/>
      </w:tblPr>
      <w:tblGrid>
        <w:gridCol w:w="2880"/>
        <w:gridCol w:w="1152"/>
        <w:gridCol w:w="2304"/>
        <w:gridCol w:w="2880"/>
      </w:tblGrid>
      <w:tr w:rsidR="00082573" w:rsidRPr="001A58E9" w14:paraId="5CF3CFDA" w14:textId="77777777" w:rsidTr="00082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880" w:type="dxa"/>
          </w:tcPr>
          <w:p w14:paraId="4256B9D2" w14:textId="77777777" w:rsidR="00082573" w:rsidRPr="001A58E9" w:rsidRDefault="005859B1" w:rsidP="001A58E9">
            <w:pPr>
              <w:pStyle w:val="Heading2"/>
              <w:outlineLvl w:val="1"/>
            </w:pPr>
            <w:sdt>
              <w:sdtPr>
                <w:id w:val="-606740397"/>
                <w:placeholder>
                  <w:docPart w:val="9EDBA5878510475E87FDD78A6F939908"/>
                </w:placeholder>
                <w:temporary/>
                <w:showingPlcHdr/>
                <w15:appearance w15:val="hidden"/>
              </w:sdtPr>
              <w:sdtEndPr/>
              <w:sdtContent>
                <w:r w:rsidR="00082573" w:rsidRPr="001A58E9">
                  <w:t>task</w:t>
                </w:r>
              </w:sdtContent>
            </w:sdt>
          </w:p>
        </w:tc>
        <w:tc>
          <w:tcPr>
            <w:tcW w:w="1152" w:type="dxa"/>
          </w:tcPr>
          <w:p w14:paraId="14238FAC" w14:textId="77777777" w:rsidR="00082573" w:rsidRPr="001A58E9" w:rsidRDefault="005859B1" w:rsidP="001A58E9">
            <w:pPr>
              <w:pStyle w:val="Heading2"/>
              <w:outlineLvl w:val="1"/>
            </w:pPr>
            <w:sdt>
              <w:sdtPr>
                <w:id w:val="2057660338"/>
                <w:placeholder>
                  <w:docPart w:val="36CD0C09A1F648C8A4C9414CD2F5544B"/>
                </w:placeholder>
                <w:temporary/>
                <w:showingPlcHdr/>
                <w15:appearance w15:val="hidden"/>
              </w:sdtPr>
              <w:sdtEndPr/>
              <w:sdtContent>
                <w:r w:rsidR="00082573" w:rsidRPr="001A58E9">
                  <w:t>% Done</w:t>
                </w:r>
              </w:sdtContent>
            </w:sdt>
          </w:p>
        </w:tc>
        <w:tc>
          <w:tcPr>
            <w:tcW w:w="2304" w:type="dxa"/>
          </w:tcPr>
          <w:p w14:paraId="334B7FEB" w14:textId="77777777" w:rsidR="00082573" w:rsidRPr="001A58E9" w:rsidRDefault="005859B1" w:rsidP="001A58E9">
            <w:pPr>
              <w:pStyle w:val="Heading2"/>
              <w:outlineLvl w:val="1"/>
            </w:pPr>
            <w:sdt>
              <w:sdtPr>
                <w:id w:val="131685788"/>
                <w:placeholder>
                  <w:docPart w:val="6E307D1428C2477EB1ECA35D7E6555EE"/>
                </w:placeholder>
                <w:temporary/>
                <w:showingPlcHdr/>
                <w15:appearance w15:val="hidden"/>
              </w:sdtPr>
              <w:sdtEndPr/>
              <w:sdtContent>
                <w:r w:rsidR="00082573" w:rsidRPr="001A58E9">
                  <w:t>Due date</w:t>
                </w:r>
              </w:sdtContent>
            </w:sdt>
          </w:p>
        </w:tc>
        <w:tc>
          <w:tcPr>
            <w:tcW w:w="2880" w:type="dxa"/>
          </w:tcPr>
          <w:p w14:paraId="609F5E5C" w14:textId="77777777" w:rsidR="00082573" w:rsidRPr="001A58E9" w:rsidRDefault="005859B1" w:rsidP="001A58E9">
            <w:pPr>
              <w:pStyle w:val="Heading2"/>
              <w:outlineLvl w:val="1"/>
            </w:pPr>
            <w:sdt>
              <w:sdtPr>
                <w:id w:val="1546252254"/>
                <w:placeholder>
                  <w:docPart w:val="A8DC485C14C148469574CE3C63C83310"/>
                </w:placeholder>
                <w:temporary/>
                <w:showingPlcHdr/>
                <w15:appearance w15:val="hidden"/>
              </w:sdtPr>
              <w:sdtEndPr/>
              <w:sdtContent>
                <w:r w:rsidR="00082573" w:rsidRPr="001A58E9">
                  <w:t>notes</w:t>
                </w:r>
              </w:sdtContent>
            </w:sdt>
          </w:p>
        </w:tc>
      </w:tr>
      <w:tr w:rsidR="00082573" w14:paraId="16192D89" w14:textId="77777777" w:rsidTr="00082573">
        <w:trPr>
          <w:trHeight w:val="331"/>
        </w:trPr>
        <w:tc>
          <w:tcPr>
            <w:tcW w:w="2880" w:type="dxa"/>
          </w:tcPr>
          <w:p w14:paraId="1079D5A2" w14:textId="01F5DF26" w:rsidR="00082573" w:rsidRPr="00532FD4" w:rsidRDefault="00082573" w:rsidP="00532FD4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532FD4">
              <w:rPr>
                <w:b/>
              </w:rPr>
              <w:t>Design</w:t>
            </w:r>
          </w:p>
        </w:tc>
        <w:tc>
          <w:tcPr>
            <w:tcW w:w="1152" w:type="dxa"/>
          </w:tcPr>
          <w:p w14:paraId="2D056FDC" w14:textId="44A054E0" w:rsidR="00082573" w:rsidRPr="00532FD4" w:rsidRDefault="00082573" w:rsidP="0013652A">
            <w:pPr>
              <w:rPr>
                <w:b/>
                <w:lang w:val="en-KE"/>
              </w:rPr>
            </w:pPr>
            <w:r>
              <w:rPr>
                <w:b/>
                <w:lang w:val="en-KE"/>
              </w:rPr>
              <w:t xml:space="preserve">100 </w:t>
            </w:r>
          </w:p>
        </w:tc>
        <w:tc>
          <w:tcPr>
            <w:tcW w:w="2304" w:type="dxa"/>
          </w:tcPr>
          <w:p w14:paraId="44A113C1" w14:textId="77777777" w:rsidR="00082573" w:rsidRPr="006B7FF7" w:rsidRDefault="00082573" w:rsidP="0013652A">
            <w:pPr>
              <w:rPr>
                <w:b/>
              </w:rPr>
            </w:pPr>
          </w:p>
        </w:tc>
        <w:tc>
          <w:tcPr>
            <w:tcW w:w="2880" w:type="dxa"/>
          </w:tcPr>
          <w:p w14:paraId="248B7BCD" w14:textId="43F4C6D2" w:rsidR="00082573" w:rsidRPr="00EC4BA3" w:rsidRDefault="005E1347" w:rsidP="0013652A">
            <w:pPr>
              <w:rPr>
                <w:b/>
                <w:lang w:val="en-KE"/>
              </w:rPr>
            </w:pPr>
            <w:r>
              <w:rPr>
                <w:b/>
                <w:lang w:val="en-KE"/>
              </w:rPr>
              <w:t xml:space="preserve">Early </w:t>
            </w:r>
            <w:r w:rsidR="00082573">
              <w:rPr>
                <w:b/>
                <w:lang w:val="en-KE"/>
              </w:rPr>
              <w:t>Complet</w:t>
            </w:r>
            <w:r>
              <w:rPr>
                <w:b/>
                <w:lang w:val="en-KE"/>
              </w:rPr>
              <w:t>ion</w:t>
            </w:r>
          </w:p>
        </w:tc>
      </w:tr>
      <w:tr w:rsidR="00082573" w14:paraId="1A854049" w14:textId="77777777" w:rsidTr="00082573">
        <w:trPr>
          <w:trHeight w:val="331"/>
        </w:trPr>
        <w:tc>
          <w:tcPr>
            <w:tcW w:w="2880" w:type="dxa"/>
          </w:tcPr>
          <w:p w14:paraId="5EF48DE0" w14:textId="2DCCBA7C" w:rsidR="00082573" w:rsidRPr="006B7FF7" w:rsidRDefault="00082573" w:rsidP="0013652A">
            <w:pPr>
              <w:rPr>
                <w:b/>
              </w:rPr>
            </w:pPr>
            <w:r w:rsidRPr="00532FD4">
              <w:rPr>
                <w:b/>
              </w:rPr>
              <w:t>2.</w:t>
            </w:r>
            <w:r>
              <w:rPr>
                <w:b/>
                <w:lang w:val="en-KE"/>
              </w:rPr>
              <w:t xml:space="preserve"> </w:t>
            </w:r>
            <w:r w:rsidRPr="00532FD4">
              <w:rPr>
                <w:b/>
              </w:rPr>
              <w:t>Database Design And Development Phase</w:t>
            </w:r>
          </w:p>
        </w:tc>
        <w:tc>
          <w:tcPr>
            <w:tcW w:w="1152" w:type="dxa"/>
          </w:tcPr>
          <w:p w14:paraId="66F3B18D" w14:textId="321DBFAC" w:rsidR="00082573" w:rsidRPr="00117319" w:rsidRDefault="00117319" w:rsidP="0013652A">
            <w:pPr>
              <w:rPr>
                <w:b/>
                <w:lang w:val="en-KE"/>
              </w:rPr>
            </w:pPr>
            <w:r>
              <w:rPr>
                <w:b/>
                <w:lang w:val="en-KE"/>
              </w:rPr>
              <w:t>100</w:t>
            </w:r>
          </w:p>
        </w:tc>
        <w:tc>
          <w:tcPr>
            <w:tcW w:w="2304" w:type="dxa"/>
          </w:tcPr>
          <w:p w14:paraId="2DEF4CA2" w14:textId="77777777" w:rsidR="00082573" w:rsidRPr="006B7FF7" w:rsidRDefault="00082573" w:rsidP="0013652A">
            <w:pPr>
              <w:rPr>
                <w:b/>
              </w:rPr>
            </w:pPr>
          </w:p>
        </w:tc>
        <w:tc>
          <w:tcPr>
            <w:tcW w:w="2880" w:type="dxa"/>
          </w:tcPr>
          <w:p w14:paraId="699F2CC4" w14:textId="29B968DD" w:rsidR="00082573" w:rsidRPr="00117319" w:rsidRDefault="00117319" w:rsidP="0013652A">
            <w:pPr>
              <w:rPr>
                <w:b/>
                <w:lang w:val="en-KE"/>
              </w:rPr>
            </w:pPr>
            <w:r>
              <w:rPr>
                <w:b/>
                <w:lang w:val="en-KE"/>
              </w:rPr>
              <w:t>Early Completion</w:t>
            </w:r>
          </w:p>
        </w:tc>
      </w:tr>
      <w:tr w:rsidR="00082573" w14:paraId="6ECDBD7C" w14:textId="77777777" w:rsidTr="00082573">
        <w:trPr>
          <w:trHeight w:val="331"/>
        </w:trPr>
        <w:tc>
          <w:tcPr>
            <w:tcW w:w="2880" w:type="dxa"/>
          </w:tcPr>
          <w:p w14:paraId="04FFE546" w14:textId="7CB201A7" w:rsidR="00082573" w:rsidRPr="006B7FF7" w:rsidRDefault="00082573" w:rsidP="0013652A">
            <w:pPr>
              <w:rPr>
                <w:b/>
              </w:rPr>
            </w:pPr>
            <w:r w:rsidRPr="00532FD4">
              <w:rPr>
                <w:b/>
              </w:rPr>
              <w:t>3.</w:t>
            </w:r>
            <w:r>
              <w:rPr>
                <w:b/>
                <w:lang w:val="en-KE"/>
              </w:rPr>
              <w:t xml:space="preserve"> </w:t>
            </w:r>
            <w:r w:rsidRPr="00532FD4">
              <w:rPr>
                <w:b/>
              </w:rPr>
              <w:t>Business Logic And Security</w:t>
            </w:r>
          </w:p>
        </w:tc>
        <w:tc>
          <w:tcPr>
            <w:tcW w:w="1152" w:type="dxa"/>
          </w:tcPr>
          <w:p w14:paraId="680B5D1C" w14:textId="77777777" w:rsidR="00082573" w:rsidRPr="006B7FF7" w:rsidRDefault="00082573" w:rsidP="0013652A">
            <w:pPr>
              <w:rPr>
                <w:b/>
              </w:rPr>
            </w:pPr>
          </w:p>
        </w:tc>
        <w:tc>
          <w:tcPr>
            <w:tcW w:w="2304" w:type="dxa"/>
          </w:tcPr>
          <w:p w14:paraId="16FFDB3C" w14:textId="77777777" w:rsidR="00082573" w:rsidRPr="006B7FF7" w:rsidRDefault="00082573" w:rsidP="0013652A">
            <w:pPr>
              <w:rPr>
                <w:b/>
              </w:rPr>
            </w:pPr>
          </w:p>
        </w:tc>
        <w:tc>
          <w:tcPr>
            <w:tcW w:w="2880" w:type="dxa"/>
          </w:tcPr>
          <w:p w14:paraId="02075829" w14:textId="77777777" w:rsidR="00082573" w:rsidRPr="006B7FF7" w:rsidRDefault="00082573" w:rsidP="0013652A">
            <w:pPr>
              <w:rPr>
                <w:b/>
              </w:rPr>
            </w:pPr>
          </w:p>
        </w:tc>
      </w:tr>
      <w:tr w:rsidR="00082573" w14:paraId="391C0F41" w14:textId="77777777" w:rsidTr="00082573">
        <w:trPr>
          <w:trHeight w:val="331"/>
        </w:trPr>
        <w:tc>
          <w:tcPr>
            <w:tcW w:w="2880" w:type="dxa"/>
          </w:tcPr>
          <w:p w14:paraId="14BFB2AA" w14:textId="729D42D2" w:rsidR="00082573" w:rsidRPr="00532FD4" w:rsidRDefault="00082573" w:rsidP="0013652A">
            <w:pPr>
              <w:rPr>
                <w:b/>
              </w:rPr>
            </w:pPr>
            <w:r w:rsidRPr="00532FD4">
              <w:rPr>
                <w:b/>
              </w:rPr>
              <w:t>4.</w:t>
            </w:r>
            <w:r>
              <w:rPr>
                <w:b/>
                <w:lang w:val="en-KE"/>
              </w:rPr>
              <w:t xml:space="preserve"> </w:t>
            </w:r>
            <w:r w:rsidRPr="00532FD4">
              <w:rPr>
                <w:b/>
              </w:rPr>
              <w:t>Hosting and Configuration.</w:t>
            </w:r>
          </w:p>
        </w:tc>
        <w:tc>
          <w:tcPr>
            <w:tcW w:w="1152" w:type="dxa"/>
          </w:tcPr>
          <w:p w14:paraId="1935EAA5" w14:textId="77777777" w:rsidR="00082573" w:rsidRPr="006B7FF7" w:rsidRDefault="00082573" w:rsidP="0013652A">
            <w:pPr>
              <w:rPr>
                <w:b/>
              </w:rPr>
            </w:pPr>
          </w:p>
        </w:tc>
        <w:tc>
          <w:tcPr>
            <w:tcW w:w="2304" w:type="dxa"/>
          </w:tcPr>
          <w:p w14:paraId="447768F9" w14:textId="77777777" w:rsidR="00082573" w:rsidRPr="006B7FF7" w:rsidRDefault="00082573" w:rsidP="0013652A">
            <w:pPr>
              <w:rPr>
                <w:b/>
              </w:rPr>
            </w:pPr>
          </w:p>
        </w:tc>
        <w:tc>
          <w:tcPr>
            <w:tcW w:w="2880" w:type="dxa"/>
          </w:tcPr>
          <w:p w14:paraId="710A7449" w14:textId="77777777" w:rsidR="00082573" w:rsidRPr="006B7FF7" w:rsidRDefault="00082573" w:rsidP="0013652A">
            <w:pPr>
              <w:rPr>
                <w:b/>
              </w:rPr>
            </w:pPr>
          </w:p>
        </w:tc>
      </w:tr>
      <w:tr w:rsidR="00082573" w14:paraId="0A12F8D1" w14:textId="77777777" w:rsidTr="00082573">
        <w:trPr>
          <w:trHeight w:val="331"/>
        </w:trPr>
        <w:tc>
          <w:tcPr>
            <w:tcW w:w="2880" w:type="dxa"/>
          </w:tcPr>
          <w:p w14:paraId="4F0881D9" w14:textId="68950597" w:rsidR="00082573" w:rsidRPr="00532FD4" w:rsidRDefault="00082573" w:rsidP="0013652A">
            <w:pPr>
              <w:rPr>
                <w:b/>
              </w:rPr>
            </w:pPr>
            <w:r w:rsidRPr="00532FD4">
              <w:rPr>
                <w:b/>
              </w:rPr>
              <w:t>5.</w:t>
            </w:r>
            <w:r>
              <w:rPr>
                <w:b/>
                <w:lang w:val="en-KE"/>
              </w:rPr>
              <w:t xml:space="preserve"> </w:t>
            </w:r>
            <w:r w:rsidRPr="00532FD4">
              <w:rPr>
                <w:b/>
              </w:rPr>
              <w:t>Custom add-ons</w:t>
            </w:r>
          </w:p>
        </w:tc>
        <w:tc>
          <w:tcPr>
            <w:tcW w:w="1152" w:type="dxa"/>
          </w:tcPr>
          <w:p w14:paraId="146A3621" w14:textId="77777777" w:rsidR="00082573" w:rsidRPr="006B7FF7" w:rsidRDefault="00082573" w:rsidP="0013652A">
            <w:pPr>
              <w:rPr>
                <w:b/>
              </w:rPr>
            </w:pPr>
          </w:p>
        </w:tc>
        <w:tc>
          <w:tcPr>
            <w:tcW w:w="2304" w:type="dxa"/>
          </w:tcPr>
          <w:p w14:paraId="49AB50BA" w14:textId="77777777" w:rsidR="00082573" w:rsidRPr="006B7FF7" w:rsidRDefault="00082573" w:rsidP="0013652A">
            <w:pPr>
              <w:rPr>
                <w:b/>
              </w:rPr>
            </w:pPr>
          </w:p>
        </w:tc>
        <w:tc>
          <w:tcPr>
            <w:tcW w:w="2880" w:type="dxa"/>
          </w:tcPr>
          <w:p w14:paraId="059396F5" w14:textId="77777777" w:rsidR="00082573" w:rsidRPr="006B7FF7" w:rsidRDefault="00082573" w:rsidP="0013652A">
            <w:pPr>
              <w:rPr>
                <w:b/>
              </w:rPr>
            </w:pP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0CD42519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C0504D" w:themeColor="accent2"/>
            </w:tcBorders>
            <w:shd w:val="clear" w:color="auto" w:fill="auto"/>
            <w:vAlign w:val="bottom"/>
          </w:tcPr>
          <w:p w14:paraId="65EB3EC6" w14:textId="77777777" w:rsidR="00825C42" w:rsidRPr="00825C42" w:rsidRDefault="005859B1" w:rsidP="001960E4">
            <w:pPr>
              <w:pStyle w:val="Heading1"/>
              <w:outlineLvl w:val="0"/>
            </w:pPr>
            <w:sdt>
              <w:sdtPr>
                <w:id w:val="-1499496469"/>
                <w:placeholder>
                  <w:docPart w:val="E41E3EBC517A4275BA40BF276F26FE89"/>
                </w:placeholder>
                <w:temporary/>
                <w:showingPlcHdr/>
                <w15:appearance w15:val="hidden"/>
              </w:sdtPr>
              <w:sdtEndPr/>
              <w:sdtContent>
                <w:r w:rsidR="00825C42">
                  <w:t>Budget Overview</w:t>
                </w:r>
              </w:sdtContent>
            </w:sdt>
          </w:p>
        </w:tc>
      </w:tr>
      <w:tr w:rsidR="00825C42" w14:paraId="2EF50A98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14:paraId="419FEA87" w14:textId="77777777" w:rsidR="00825C42" w:rsidRPr="00E219DC" w:rsidRDefault="00825C42" w:rsidP="00BE6ACF"/>
        </w:tc>
      </w:tr>
    </w:tbl>
    <w:tbl>
      <w:tblPr>
        <w:tblStyle w:val="StatusReportTable"/>
        <w:tblW w:w="4000" w:type="pct"/>
        <w:tblLook w:val="04A0" w:firstRow="1" w:lastRow="0" w:firstColumn="1" w:lastColumn="0" w:noHBand="0" w:noVBand="1"/>
        <w:tblDescription w:val="Header layout table"/>
      </w:tblPr>
      <w:tblGrid>
        <w:gridCol w:w="2880"/>
        <w:gridCol w:w="1728"/>
        <w:gridCol w:w="1728"/>
        <w:gridCol w:w="2880"/>
      </w:tblGrid>
      <w:tr w:rsidR="00532FD4" w:rsidRPr="001A58E9" w14:paraId="0678CAFD" w14:textId="77777777" w:rsidTr="00532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880" w:type="dxa"/>
          </w:tcPr>
          <w:p w14:paraId="09A442FD" w14:textId="77777777" w:rsidR="00532FD4" w:rsidRPr="001A58E9" w:rsidRDefault="005859B1" w:rsidP="001A58E9">
            <w:pPr>
              <w:pStyle w:val="Heading2"/>
              <w:outlineLvl w:val="1"/>
            </w:pPr>
            <w:sdt>
              <w:sdtPr>
                <w:id w:val="-365372265"/>
                <w:placeholder>
                  <w:docPart w:val="28C861504504455E9D320906F98987A2"/>
                </w:placeholder>
                <w:temporary/>
                <w:showingPlcHdr/>
                <w15:appearance w15:val="hidden"/>
              </w:sdtPr>
              <w:sdtEndPr/>
              <w:sdtContent>
                <w:r w:rsidR="00532FD4" w:rsidRPr="001A58E9">
                  <w:t>category</w:t>
                </w:r>
              </w:sdtContent>
            </w:sdt>
          </w:p>
        </w:tc>
        <w:tc>
          <w:tcPr>
            <w:tcW w:w="1728" w:type="dxa"/>
          </w:tcPr>
          <w:p w14:paraId="1239DCC3" w14:textId="23A9D014" w:rsidR="00532FD4" w:rsidRPr="00532FD4" w:rsidRDefault="00532FD4" w:rsidP="001A58E9">
            <w:pPr>
              <w:pStyle w:val="Heading2"/>
              <w:outlineLvl w:val="1"/>
              <w:rPr>
                <w:lang w:val="en-KE"/>
              </w:rPr>
            </w:pPr>
            <w:r>
              <w:rPr>
                <w:lang w:val="en-KE"/>
              </w:rPr>
              <w:t>Paid</w:t>
            </w:r>
            <w:r w:rsidR="006C6E9D">
              <w:rPr>
                <w:lang w:val="en-KE"/>
              </w:rPr>
              <w:t xml:space="preserve"> %</w:t>
            </w:r>
          </w:p>
        </w:tc>
        <w:tc>
          <w:tcPr>
            <w:tcW w:w="1728" w:type="dxa"/>
          </w:tcPr>
          <w:p w14:paraId="50D6F2B1" w14:textId="77777777" w:rsidR="00532FD4" w:rsidRPr="001A58E9" w:rsidRDefault="005859B1" w:rsidP="001A58E9">
            <w:pPr>
              <w:pStyle w:val="Heading2"/>
              <w:outlineLvl w:val="1"/>
            </w:pPr>
            <w:sdt>
              <w:sdtPr>
                <w:id w:val="1709215696"/>
                <w:placeholder>
                  <w:docPart w:val="108A97E79C5846E0A7E0EB0A129D8B68"/>
                </w:placeholder>
                <w:temporary/>
                <w:showingPlcHdr/>
                <w15:appearance w15:val="hidden"/>
              </w:sdtPr>
              <w:sdtEndPr/>
              <w:sdtContent>
                <w:r w:rsidR="00532FD4" w:rsidRPr="001A58E9">
                  <w:t>on track?</w:t>
                </w:r>
              </w:sdtContent>
            </w:sdt>
          </w:p>
        </w:tc>
        <w:tc>
          <w:tcPr>
            <w:tcW w:w="2880" w:type="dxa"/>
          </w:tcPr>
          <w:p w14:paraId="61293F93" w14:textId="77777777" w:rsidR="00532FD4" w:rsidRPr="001A58E9" w:rsidRDefault="005859B1" w:rsidP="001A58E9">
            <w:pPr>
              <w:pStyle w:val="Heading2"/>
              <w:outlineLvl w:val="1"/>
            </w:pPr>
            <w:sdt>
              <w:sdtPr>
                <w:id w:val="392621503"/>
                <w:placeholder>
                  <w:docPart w:val="22DAFE16F1CA43A1B96BBF9D1A4AD433"/>
                </w:placeholder>
                <w:temporary/>
                <w:showingPlcHdr/>
                <w15:appearance w15:val="hidden"/>
              </w:sdtPr>
              <w:sdtEndPr/>
              <w:sdtContent>
                <w:r w:rsidR="00532FD4" w:rsidRPr="001A58E9">
                  <w:t>notes</w:t>
                </w:r>
              </w:sdtContent>
            </w:sdt>
          </w:p>
        </w:tc>
      </w:tr>
      <w:tr w:rsidR="00532FD4" w14:paraId="6B1EF3FB" w14:textId="77777777" w:rsidTr="00532FD4">
        <w:trPr>
          <w:trHeight w:val="331"/>
        </w:trPr>
        <w:tc>
          <w:tcPr>
            <w:tcW w:w="2880" w:type="dxa"/>
          </w:tcPr>
          <w:p w14:paraId="6310048E" w14:textId="785877A2" w:rsidR="00532FD4" w:rsidRPr="006B7FF7" w:rsidRDefault="00532FD4" w:rsidP="0013652A">
            <w:pPr>
              <w:rPr>
                <w:b/>
              </w:rPr>
            </w:pPr>
            <w:r>
              <w:rPr>
                <w:b/>
                <w:lang w:val="en-KE"/>
              </w:rPr>
              <w:t xml:space="preserve">1. </w:t>
            </w:r>
            <w:r w:rsidRPr="00532FD4">
              <w:rPr>
                <w:b/>
              </w:rPr>
              <w:t>Design</w:t>
            </w:r>
          </w:p>
        </w:tc>
        <w:tc>
          <w:tcPr>
            <w:tcW w:w="1728" w:type="dxa"/>
          </w:tcPr>
          <w:p w14:paraId="1FC7B310" w14:textId="7D03CC18" w:rsidR="00532FD4" w:rsidRPr="006C6E9D" w:rsidRDefault="006C6E9D" w:rsidP="0013652A">
            <w:pPr>
              <w:rPr>
                <w:b/>
                <w:lang w:val="en-KE"/>
              </w:rPr>
            </w:pPr>
            <w:r>
              <w:rPr>
                <w:b/>
                <w:lang w:val="en-KE"/>
              </w:rPr>
              <w:t>100</w:t>
            </w:r>
            <w:r w:rsidR="00D007E6">
              <w:rPr>
                <w:b/>
                <w:lang w:val="en-KE"/>
              </w:rPr>
              <w:t xml:space="preserve"> %</w:t>
            </w:r>
          </w:p>
        </w:tc>
        <w:tc>
          <w:tcPr>
            <w:tcW w:w="1728" w:type="dxa"/>
          </w:tcPr>
          <w:p w14:paraId="4B2D2EAD" w14:textId="77777777" w:rsidR="00532FD4" w:rsidRPr="006B7FF7" w:rsidRDefault="00532FD4" w:rsidP="0013652A">
            <w:pPr>
              <w:rPr>
                <w:b/>
              </w:rPr>
            </w:pPr>
          </w:p>
        </w:tc>
        <w:tc>
          <w:tcPr>
            <w:tcW w:w="2880" w:type="dxa"/>
          </w:tcPr>
          <w:p w14:paraId="1F646FBA" w14:textId="1151450B" w:rsidR="00532FD4" w:rsidRPr="00A76716" w:rsidRDefault="00A76716" w:rsidP="0013652A">
            <w:pPr>
              <w:rPr>
                <w:b/>
                <w:lang w:val="en-KE"/>
              </w:rPr>
            </w:pPr>
            <w:r>
              <w:rPr>
                <w:b/>
                <w:lang w:val="en-KE"/>
              </w:rPr>
              <w:t>Paid on time</w:t>
            </w:r>
          </w:p>
        </w:tc>
      </w:tr>
      <w:tr w:rsidR="00532FD4" w14:paraId="3E10DC26" w14:textId="77777777" w:rsidTr="00532FD4">
        <w:trPr>
          <w:trHeight w:val="331"/>
        </w:trPr>
        <w:tc>
          <w:tcPr>
            <w:tcW w:w="2880" w:type="dxa"/>
          </w:tcPr>
          <w:p w14:paraId="1D82D3FB" w14:textId="48A92098" w:rsidR="00532FD4" w:rsidRPr="00532FD4" w:rsidRDefault="00532FD4" w:rsidP="00532FD4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532FD4">
              <w:rPr>
                <w:b/>
              </w:rPr>
              <w:t>Database Design And Development Phase</w:t>
            </w:r>
          </w:p>
        </w:tc>
        <w:tc>
          <w:tcPr>
            <w:tcW w:w="1728" w:type="dxa"/>
          </w:tcPr>
          <w:p w14:paraId="22D75F8D" w14:textId="77777777" w:rsidR="00532FD4" w:rsidRPr="006B7FF7" w:rsidRDefault="00532FD4" w:rsidP="0013652A">
            <w:pPr>
              <w:rPr>
                <w:b/>
              </w:rPr>
            </w:pPr>
          </w:p>
        </w:tc>
        <w:tc>
          <w:tcPr>
            <w:tcW w:w="1728" w:type="dxa"/>
          </w:tcPr>
          <w:p w14:paraId="3B796D21" w14:textId="77777777" w:rsidR="00532FD4" w:rsidRPr="006B7FF7" w:rsidRDefault="00532FD4" w:rsidP="0013652A">
            <w:pPr>
              <w:rPr>
                <w:b/>
              </w:rPr>
            </w:pPr>
          </w:p>
        </w:tc>
        <w:tc>
          <w:tcPr>
            <w:tcW w:w="2880" w:type="dxa"/>
          </w:tcPr>
          <w:p w14:paraId="3C5C5AB6" w14:textId="77777777" w:rsidR="00532FD4" w:rsidRPr="006B7FF7" w:rsidRDefault="00532FD4" w:rsidP="0013652A">
            <w:pPr>
              <w:rPr>
                <w:b/>
              </w:rPr>
            </w:pPr>
          </w:p>
        </w:tc>
      </w:tr>
      <w:tr w:rsidR="00532FD4" w14:paraId="1B887538" w14:textId="77777777" w:rsidTr="00532FD4">
        <w:trPr>
          <w:trHeight w:val="331"/>
        </w:trPr>
        <w:tc>
          <w:tcPr>
            <w:tcW w:w="2880" w:type="dxa"/>
          </w:tcPr>
          <w:p w14:paraId="27DA6417" w14:textId="6E6F188D" w:rsidR="00532FD4" w:rsidRPr="00532FD4" w:rsidRDefault="00532FD4" w:rsidP="00532FD4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532FD4">
              <w:rPr>
                <w:b/>
              </w:rPr>
              <w:t>Business Logic And Security</w:t>
            </w:r>
          </w:p>
        </w:tc>
        <w:tc>
          <w:tcPr>
            <w:tcW w:w="1728" w:type="dxa"/>
          </w:tcPr>
          <w:p w14:paraId="7A0258F5" w14:textId="77777777" w:rsidR="00532FD4" w:rsidRPr="006B7FF7" w:rsidRDefault="00532FD4" w:rsidP="0013652A">
            <w:pPr>
              <w:rPr>
                <w:b/>
              </w:rPr>
            </w:pPr>
          </w:p>
        </w:tc>
        <w:tc>
          <w:tcPr>
            <w:tcW w:w="1728" w:type="dxa"/>
          </w:tcPr>
          <w:p w14:paraId="471BB4E7" w14:textId="77777777" w:rsidR="00532FD4" w:rsidRPr="006B7FF7" w:rsidRDefault="00532FD4" w:rsidP="0013652A">
            <w:pPr>
              <w:rPr>
                <w:b/>
              </w:rPr>
            </w:pPr>
          </w:p>
        </w:tc>
        <w:tc>
          <w:tcPr>
            <w:tcW w:w="2880" w:type="dxa"/>
          </w:tcPr>
          <w:p w14:paraId="0CF7DA90" w14:textId="77777777" w:rsidR="00532FD4" w:rsidRPr="006B7FF7" w:rsidRDefault="00532FD4" w:rsidP="0013652A">
            <w:pPr>
              <w:rPr>
                <w:b/>
              </w:rPr>
            </w:pPr>
          </w:p>
        </w:tc>
      </w:tr>
      <w:tr w:rsidR="00532FD4" w14:paraId="656DE288" w14:textId="77777777" w:rsidTr="00532FD4">
        <w:trPr>
          <w:trHeight w:val="331"/>
        </w:trPr>
        <w:tc>
          <w:tcPr>
            <w:tcW w:w="2880" w:type="dxa"/>
          </w:tcPr>
          <w:p w14:paraId="306D9D09" w14:textId="0D1D010D" w:rsidR="00532FD4" w:rsidRPr="00532FD4" w:rsidRDefault="00532FD4" w:rsidP="00532FD4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532FD4">
              <w:rPr>
                <w:b/>
              </w:rPr>
              <w:t>Hosting and Configuration.</w:t>
            </w:r>
          </w:p>
        </w:tc>
        <w:tc>
          <w:tcPr>
            <w:tcW w:w="1728" w:type="dxa"/>
          </w:tcPr>
          <w:p w14:paraId="1F775ED9" w14:textId="77777777" w:rsidR="00532FD4" w:rsidRPr="006B7FF7" w:rsidRDefault="00532FD4" w:rsidP="0013652A">
            <w:pPr>
              <w:rPr>
                <w:b/>
              </w:rPr>
            </w:pPr>
          </w:p>
        </w:tc>
        <w:tc>
          <w:tcPr>
            <w:tcW w:w="1728" w:type="dxa"/>
          </w:tcPr>
          <w:p w14:paraId="417E6FB1" w14:textId="77777777" w:rsidR="00532FD4" w:rsidRPr="006B7FF7" w:rsidRDefault="00532FD4" w:rsidP="0013652A">
            <w:pPr>
              <w:rPr>
                <w:b/>
              </w:rPr>
            </w:pPr>
          </w:p>
        </w:tc>
        <w:tc>
          <w:tcPr>
            <w:tcW w:w="2880" w:type="dxa"/>
          </w:tcPr>
          <w:p w14:paraId="2A8FB05E" w14:textId="77777777" w:rsidR="00532FD4" w:rsidRPr="006B7FF7" w:rsidRDefault="00532FD4" w:rsidP="0013652A">
            <w:pPr>
              <w:rPr>
                <w:b/>
              </w:rPr>
            </w:pPr>
          </w:p>
        </w:tc>
      </w:tr>
      <w:tr w:rsidR="00532FD4" w14:paraId="2EDB1323" w14:textId="77777777" w:rsidTr="00532FD4">
        <w:trPr>
          <w:trHeight w:val="331"/>
        </w:trPr>
        <w:tc>
          <w:tcPr>
            <w:tcW w:w="2880" w:type="dxa"/>
          </w:tcPr>
          <w:p w14:paraId="535376B4" w14:textId="0E02124D" w:rsidR="00532FD4" w:rsidRPr="00532FD4" w:rsidRDefault="00532FD4" w:rsidP="00532FD4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532FD4">
              <w:rPr>
                <w:b/>
              </w:rPr>
              <w:t>Custom add-ons</w:t>
            </w:r>
          </w:p>
        </w:tc>
        <w:tc>
          <w:tcPr>
            <w:tcW w:w="1728" w:type="dxa"/>
          </w:tcPr>
          <w:p w14:paraId="781D23BD" w14:textId="77777777" w:rsidR="00532FD4" w:rsidRPr="006B7FF7" w:rsidRDefault="00532FD4" w:rsidP="0013652A">
            <w:pPr>
              <w:rPr>
                <w:b/>
              </w:rPr>
            </w:pPr>
          </w:p>
        </w:tc>
        <w:tc>
          <w:tcPr>
            <w:tcW w:w="1728" w:type="dxa"/>
          </w:tcPr>
          <w:p w14:paraId="10F0FFAD" w14:textId="77777777" w:rsidR="00532FD4" w:rsidRPr="006B7FF7" w:rsidRDefault="00532FD4" w:rsidP="0013652A">
            <w:pPr>
              <w:rPr>
                <w:b/>
              </w:rPr>
            </w:pPr>
          </w:p>
        </w:tc>
        <w:tc>
          <w:tcPr>
            <w:tcW w:w="2880" w:type="dxa"/>
          </w:tcPr>
          <w:p w14:paraId="088D46A0" w14:textId="77777777" w:rsidR="00532FD4" w:rsidRPr="006B7FF7" w:rsidRDefault="00532FD4" w:rsidP="0013652A">
            <w:pPr>
              <w:rPr>
                <w:b/>
              </w:rPr>
            </w:pP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3ED51325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C0504D" w:themeColor="accent2"/>
            </w:tcBorders>
            <w:shd w:val="clear" w:color="auto" w:fill="auto"/>
            <w:vAlign w:val="bottom"/>
          </w:tcPr>
          <w:p w14:paraId="5D05B3F1" w14:textId="77777777" w:rsidR="00825C42" w:rsidRPr="00825C42" w:rsidRDefault="005859B1" w:rsidP="001960E4">
            <w:pPr>
              <w:pStyle w:val="Heading1"/>
              <w:outlineLvl w:val="0"/>
            </w:pPr>
            <w:sdt>
              <w:sdtPr>
                <w:id w:val="587583786"/>
                <w:placeholder>
                  <w:docPart w:val="1B50FEB8454042AEB847ABD53DBD7F44"/>
                </w:placeholder>
                <w:temporary/>
                <w:showingPlcHdr/>
                <w15:appearance w15:val="hidden"/>
              </w:sdtPr>
              <w:sdtEndPr/>
              <w:sdtContent>
                <w:r w:rsidR="00825C42">
                  <w:t xml:space="preserve">Risk </w:t>
                </w:r>
                <w:r w:rsidR="00825C42" w:rsidRPr="00EC0CF1">
                  <w:t>and</w:t>
                </w:r>
                <w:r w:rsidR="00825C42">
                  <w:t xml:space="preserve"> issue history</w:t>
                </w:r>
              </w:sdtContent>
            </w:sdt>
          </w:p>
        </w:tc>
      </w:tr>
      <w:tr w:rsidR="00825C42" w14:paraId="7DACB11A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14:paraId="0F4C502E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760"/>
        <w:gridCol w:w="2880"/>
        <w:gridCol w:w="2880"/>
      </w:tblGrid>
      <w:tr w:rsidR="00B83AB0" w:rsidRPr="001A58E9" w14:paraId="52FF74B0" w14:textId="77777777" w:rsidTr="00825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5760" w:type="dxa"/>
          </w:tcPr>
          <w:p w14:paraId="65131BB8" w14:textId="77777777" w:rsidR="00B83AB0" w:rsidRPr="001A58E9" w:rsidRDefault="005859B1" w:rsidP="001A58E9">
            <w:pPr>
              <w:pStyle w:val="Heading2"/>
              <w:outlineLvl w:val="1"/>
            </w:pPr>
            <w:sdt>
              <w:sdtPr>
                <w:id w:val="-1093624640"/>
                <w:placeholder>
                  <w:docPart w:val="D71AA5557D124737A999AFE569B6D2FF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1A58E9">
                  <w:t>issue</w:t>
                </w:r>
              </w:sdtContent>
            </w:sdt>
          </w:p>
        </w:tc>
        <w:tc>
          <w:tcPr>
            <w:tcW w:w="2880" w:type="dxa"/>
          </w:tcPr>
          <w:p w14:paraId="291B43A0" w14:textId="77777777" w:rsidR="00B83AB0" w:rsidRPr="001A58E9" w:rsidRDefault="005859B1" w:rsidP="001A58E9">
            <w:pPr>
              <w:pStyle w:val="Heading2"/>
              <w:outlineLvl w:val="1"/>
            </w:pPr>
            <w:sdt>
              <w:sdtPr>
                <w:id w:val="-1593312718"/>
                <w:placeholder>
                  <w:docPart w:val="6929E7726A904F359D5A315451A05EA8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1A58E9">
                  <w:t>ASSIGNED TO</w:t>
                </w:r>
              </w:sdtContent>
            </w:sdt>
          </w:p>
        </w:tc>
        <w:tc>
          <w:tcPr>
            <w:tcW w:w="2880" w:type="dxa"/>
          </w:tcPr>
          <w:p w14:paraId="15FE2C8A" w14:textId="77777777" w:rsidR="00B83AB0" w:rsidRPr="001A58E9" w:rsidRDefault="005859B1" w:rsidP="001A58E9">
            <w:pPr>
              <w:pStyle w:val="Heading2"/>
              <w:outlineLvl w:val="1"/>
            </w:pPr>
            <w:sdt>
              <w:sdtPr>
                <w:id w:val="-1316255633"/>
                <w:placeholder>
                  <w:docPart w:val="D8A9E0CCA0F040E29945CD67EED38AC8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1A58E9">
                  <w:t>DATE</w:t>
                </w:r>
              </w:sdtContent>
            </w:sdt>
          </w:p>
        </w:tc>
      </w:tr>
      <w:tr w:rsidR="00B83AB0" w14:paraId="3C7C9CB5" w14:textId="77777777" w:rsidTr="00825C42">
        <w:trPr>
          <w:trHeight w:val="331"/>
        </w:trPr>
        <w:tc>
          <w:tcPr>
            <w:tcW w:w="5760" w:type="dxa"/>
          </w:tcPr>
          <w:p w14:paraId="2D2C5383" w14:textId="77777777" w:rsidR="00B83AB0" w:rsidRPr="006B7FF7" w:rsidRDefault="00B83AB0" w:rsidP="0013652A">
            <w:pPr>
              <w:rPr>
                <w:b/>
              </w:rPr>
            </w:pPr>
          </w:p>
        </w:tc>
        <w:tc>
          <w:tcPr>
            <w:tcW w:w="2880" w:type="dxa"/>
          </w:tcPr>
          <w:p w14:paraId="188C9EAF" w14:textId="77777777" w:rsidR="00B83AB0" w:rsidRPr="006B7FF7" w:rsidRDefault="00B83AB0" w:rsidP="0013652A">
            <w:pPr>
              <w:rPr>
                <w:b/>
              </w:rPr>
            </w:pPr>
          </w:p>
        </w:tc>
        <w:tc>
          <w:tcPr>
            <w:tcW w:w="2880" w:type="dxa"/>
          </w:tcPr>
          <w:p w14:paraId="65B06E19" w14:textId="77777777" w:rsidR="00B83AB0" w:rsidRPr="006B7FF7" w:rsidRDefault="00B83AB0" w:rsidP="0013652A">
            <w:pPr>
              <w:rPr>
                <w:b/>
              </w:rPr>
            </w:pPr>
          </w:p>
        </w:tc>
      </w:tr>
      <w:tr w:rsidR="00FF7EBE" w14:paraId="56A0BD44" w14:textId="77777777" w:rsidTr="00825C42">
        <w:trPr>
          <w:trHeight w:val="331"/>
        </w:trPr>
        <w:tc>
          <w:tcPr>
            <w:tcW w:w="5760" w:type="dxa"/>
          </w:tcPr>
          <w:p w14:paraId="1394AD9D" w14:textId="77777777" w:rsidR="00FF7EBE" w:rsidRPr="006B7FF7" w:rsidRDefault="00FF7EBE" w:rsidP="0013652A">
            <w:pPr>
              <w:rPr>
                <w:b/>
              </w:rPr>
            </w:pPr>
          </w:p>
        </w:tc>
        <w:tc>
          <w:tcPr>
            <w:tcW w:w="2880" w:type="dxa"/>
          </w:tcPr>
          <w:p w14:paraId="49D51C0D" w14:textId="77777777" w:rsidR="00FF7EBE" w:rsidRPr="006B7FF7" w:rsidRDefault="00FF7EBE" w:rsidP="0013652A">
            <w:pPr>
              <w:rPr>
                <w:b/>
              </w:rPr>
            </w:pPr>
          </w:p>
        </w:tc>
        <w:tc>
          <w:tcPr>
            <w:tcW w:w="2880" w:type="dxa"/>
          </w:tcPr>
          <w:p w14:paraId="0FA20B86" w14:textId="77777777" w:rsidR="00FF7EBE" w:rsidRPr="006B7FF7" w:rsidRDefault="00FF7EBE" w:rsidP="0013652A">
            <w:pPr>
              <w:rPr>
                <w:b/>
              </w:rPr>
            </w:pPr>
          </w:p>
        </w:tc>
      </w:tr>
      <w:tr w:rsidR="00B83AB0" w14:paraId="57CBD184" w14:textId="77777777" w:rsidTr="00825C42">
        <w:trPr>
          <w:trHeight w:val="331"/>
        </w:trPr>
        <w:tc>
          <w:tcPr>
            <w:tcW w:w="5760" w:type="dxa"/>
          </w:tcPr>
          <w:p w14:paraId="6F89AC46" w14:textId="77777777" w:rsidR="00B83AB0" w:rsidRPr="006B7FF7" w:rsidRDefault="00B83AB0" w:rsidP="0013652A">
            <w:pPr>
              <w:rPr>
                <w:b/>
              </w:rPr>
            </w:pPr>
          </w:p>
        </w:tc>
        <w:tc>
          <w:tcPr>
            <w:tcW w:w="2880" w:type="dxa"/>
          </w:tcPr>
          <w:p w14:paraId="0FA2D9B7" w14:textId="77777777" w:rsidR="00B83AB0" w:rsidRPr="006B7FF7" w:rsidRDefault="00B83AB0" w:rsidP="0013652A">
            <w:pPr>
              <w:rPr>
                <w:b/>
              </w:rPr>
            </w:pPr>
          </w:p>
        </w:tc>
        <w:tc>
          <w:tcPr>
            <w:tcW w:w="2880" w:type="dxa"/>
          </w:tcPr>
          <w:p w14:paraId="758704B0" w14:textId="77777777" w:rsidR="00B83AB0" w:rsidRPr="006B7FF7" w:rsidRDefault="00B83AB0" w:rsidP="0013652A">
            <w:pPr>
              <w:rPr>
                <w:b/>
              </w:rPr>
            </w:pP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27B836F8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C0504D" w:themeColor="accent2"/>
            </w:tcBorders>
            <w:shd w:val="clear" w:color="auto" w:fill="auto"/>
            <w:vAlign w:val="bottom"/>
          </w:tcPr>
          <w:p w14:paraId="41319F47" w14:textId="77777777" w:rsidR="00825C42" w:rsidRPr="00825C42" w:rsidRDefault="005859B1" w:rsidP="001960E4">
            <w:pPr>
              <w:pStyle w:val="Heading1"/>
              <w:outlineLvl w:val="0"/>
            </w:pPr>
            <w:sdt>
              <w:sdtPr>
                <w:id w:val="-1773923529"/>
                <w:placeholder>
                  <w:docPart w:val="1CC4E1C756D4432FBC2E2CF0D3C9B144"/>
                </w:placeholder>
                <w:temporary/>
                <w:showingPlcHdr/>
                <w15:appearance w15:val="hidden"/>
              </w:sdtPr>
              <w:sdtEndPr/>
              <w:sdtContent>
                <w:r w:rsidR="00825C42" w:rsidRPr="005A2C96">
                  <w:t>CONCLUSIONS/RECOMMENDATIONS</w:t>
                </w:r>
              </w:sdtContent>
            </w:sdt>
          </w:p>
        </w:tc>
      </w:tr>
      <w:tr w:rsidR="00825C42" w14:paraId="5E998A2C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C0504D" w:themeColor="accent2"/>
            </w:tcBorders>
            <w:shd w:val="clear" w:color="auto" w:fill="auto"/>
            <w:vAlign w:val="center"/>
          </w:tcPr>
          <w:p w14:paraId="61218934" w14:textId="77777777" w:rsidR="00825C42" w:rsidRPr="00E219DC" w:rsidRDefault="00825C42" w:rsidP="00BE6ACF"/>
        </w:tc>
      </w:tr>
    </w:tbl>
    <w:p w14:paraId="4356A49C" w14:textId="251FCC98" w:rsidR="008E3A9C" w:rsidRDefault="006C6E9D">
      <w:r>
        <w:rPr>
          <w:lang w:val="en-KE"/>
        </w:rPr>
        <w:t xml:space="preserve">Project is on track and show promise on early delivery. </w:t>
      </w:r>
    </w:p>
    <w:sectPr w:rsidR="008E3A9C" w:rsidSect="001A58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4DC8" w14:textId="77777777" w:rsidR="005859B1" w:rsidRDefault="005859B1" w:rsidP="00E02929">
      <w:pPr>
        <w:spacing w:after="0"/>
      </w:pPr>
      <w:r>
        <w:separator/>
      </w:r>
    </w:p>
    <w:p w14:paraId="59BEE545" w14:textId="77777777" w:rsidR="005859B1" w:rsidRDefault="005859B1"/>
  </w:endnote>
  <w:endnote w:type="continuationSeparator" w:id="0">
    <w:p w14:paraId="264140D9" w14:textId="77777777" w:rsidR="005859B1" w:rsidRDefault="005859B1" w:rsidP="00E02929">
      <w:pPr>
        <w:spacing w:after="0"/>
      </w:pPr>
      <w:r>
        <w:continuationSeparator/>
      </w:r>
    </w:p>
    <w:p w14:paraId="30619CB9" w14:textId="77777777" w:rsidR="005859B1" w:rsidRDefault="005859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DADC6" w14:textId="77777777" w:rsidR="001D2D76" w:rsidRDefault="001D2D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015AA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7CBF917" w14:textId="77777777" w:rsidR="00321F35" w:rsidRDefault="00321F3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308C0" w14:textId="77777777" w:rsidR="001D2D76" w:rsidRDefault="001D2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B8116" w14:textId="77777777" w:rsidR="005859B1" w:rsidRDefault="005859B1" w:rsidP="00E02929">
      <w:pPr>
        <w:spacing w:after="0"/>
      </w:pPr>
      <w:r>
        <w:separator/>
      </w:r>
    </w:p>
    <w:p w14:paraId="7B73FA83" w14:textId="77777777" w:rsidR="005859B1" w:rsidRDefault="005859B1"/>
  </w:footnote>
  <w:footnote w:type="continuationSeparator" w:id="0">
    <w:p w14:paraId="5F651D52" w14:textId="77777777" w:rsidR="005859B1" w:rsidRDefault="005859B1" w:rsidP="00E02929">
      <w:pPr>
        <w:spacing w:after="0"/>
      </w:pPr>
      <w:r>
        <w:continuationSeparator/>
      </w:r>
    </w:p>
    <w:p w14:paraId="4522CB20" w14:textId="77777777" w:rsidR="005859B1" w:rsidRDefault="005859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F3F36" w14:textId="77777777" w:rsidR="001D2D76" w:rsidRDefault="001D2D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652A2" w14:textId="77777777" w:rsidR="001D2D76" w:rsidRDefault="001D2D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5F71" w14:textId="77777777" w:rsidR="001D2D76" w:rsidRDefault="001D2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507D1E61"/>
    <w:multiLevelType w:val="hybridMultilevel"/>
    <w:tmpl w:val="A5FAF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3A6F11"/>
    <w:multiLevelType w:val="hybridMultilevel"/>
    <w:tmpl w:val="4290F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removePersonalInformation/>
  <w:removeDateAndTime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48"/>
    <w:rsid w:val="00002E34"/>
    <w:rsid w:val="000260A9"/>
    <w:rsid w:val="00082573"/>
    <w:rsid w:val="000B7024"/>
    <w:rsid w:val="000C215D"/>
    <w:rsid w:val="000C321B"/>
    <w:rsid w:val="00117319"/>
    <w:rsid w:val="0013652A"/>
    <w:rsid w:val="00145D68"/>
    <w:rsid w:val="00166CFC"/>
    <w:rsid w:val="001960E4"/>
    <w:rsid w:val="001A58E9"/>
    <w:rsid w:val="001B0C6F"/>
    <w:rsid w:val="001D2D76"/>
    <w:rsid w:val="001F31F6"/>
    <w:rsid w:val="0020390E"/>
    <w:rsid w:val="00240B38"/>
    <w:rsid w:val="00251688"/>
    <w:rsid w:val="002517EA"/>
    <w:rsid w:val="00274D9E"/>
    <w:rsid w:val="00290F0F"/>
    <w:rsid w:val="00292EF3"/>
    <w:rsid w:val="0029418F"/>
    <w:rsid w:val="003120E0"/>
    <w:rsid w:val="00321270"/>
    <w:rsid w:val="00321F35"/>
    <w:rsid w:val="0033460E"/>
    <w:rsid w:val="00356BB9"/>
    <w:rsid w:val="0038652D"/>
    <w:rsid w:val="00386800"/>
    <w:rsid w:val="00392E08"/>
    <w:rsid w:val="00393D6F"/>
    <w:rsid w:val="003C1FC0"/>
    <w:rsid w:val="003C3319"/>
    <w:rsid w:val="003C46A7"/>
    <w:rsid w:val="003C78CB"/>
    <w:rsid w:val="003D6565"/>
    <w:rsid w:val="004257E0"/>
    <w:rsid w:val="0044378E"/>
    <w:rsid w:val="004502DA"/>
    <w:rsid w:val="004537C5"/>
    <w:rsid w:val="00465B79"/>
    <w:rsid w:val="00495301"/>
    <w:rsid w:val="004A234F"/>
    <w:rsid w:val="00504074"/>
    <w:rsid w:val="005235FF"/>
    <w:rsid w:val="00527C72"/>
    <w:rsid w:val="00532FD4"/>
    <w:rsid w:val="00554FFA"/>
    <w:rsid w:val="005848AD"/>
    <w:rsid w:val="005859B1"/>
    <w:rsid w:val="00587DBA"/>
    <w:rsid w:val="005A2C96"/>
    <w:rsid w:val="005A49E4"/>
    <w:rsid w:val="005C4039"/>
    <w:rsid w:val="005E1347"/>
    <w:rsid w:val="005F4C34"/>
    <w:rsid w:val="005F61B2"/>
    <w:rsid w:val="00607D89"/>
    <w:rsid w:val="00610040"/>
    <w:rsid w:val="00631F6B"/>
    <w:rsid w:val="00667735"/>
    <w:rsid w:val="006B41A9"/>
    <w:rsid w:val="006B7FF7"/>
    <w:rsid w:val="006C6E9D"/>
    <w:rsid w:val="006D7E96"/>
    <w:rsid w:val="006E1492"/>
    <w:rsid w:val="00717354"/>
    <w:rsid w:val="00723158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25C42"/>
    <w:rsid w:val="008411EF"/>
    <w:rsid w:val="00872777"/>
    <w:rsid w:val="008A2200"/>
    <w:rsid w:val="008E3A9C"/>
    <w:rsid w:val="008E448C"/>
    <w:rsid w:val="00913758"/>
    <w:rsid w:val="00923E5C"/>
    <w:rsid w:val="0093672F"/>
    <w:rsid w:val="00974E1C"/>
    <w:rsid w:val="00983FF5"/>
    <w:rsid w:val="009C3F23"/>
    <w:rsid w:val="00A01BF8"/>
    <w:rsid w:val="00A14DE6"/>
    <w:rsid w:val="00A1749D"/>
    <w:rsid w:val="00A22F77"/>
    <w:rsid w:val="00A269E5"/>
    <w:rsid w:val="00A36711"/>
    <w:rsid w:val="00A45804"/>
    <w:rsid w:val="00A60984"/>
    <w:rsid w:val="00A653DA"/>
    <w:rsid w:val="00A76716"/>
    <w:rsid w:val="00A87814"/>
    <w:rsid w:val="00AA224B"/>
    <w:rsid w:val="00AB2FD7"/>
    <w:rsid w:val="00AB739B"/>
    <w:rsid w:val="00AF1675"/>
    <w:rsid w:val="00B41BE0"/>
    <w:rsid w:val="00B42B3B"/>
    <w:rsid w:val="00B45802"/>
    <w:rsid w:val="00B83AB0"/>
    <w:rsid w:val="00B90FED"/>
    <w:rsid w:val="00BA0F5B"/>
    <w:rsid w:val="00BB4CB0"/>
    <w:rsid w:val="00BE05B1"/>
    <w:rsid w:val="00BE36A4"/>
    <w:rsid w:val="00C12475"/>
    <w:rsid w:val="00C551F8"/>
    <w:rsid w:val="00C73764"/>
    <w:rsid w:val="00CA3293"/>
    <w:rsid w:val="00CA4D00"/>
    <w:rsid w:val="00CA5660"/>
    <w:rsid w:val="00CB4B76"/>
    <w:rsid w:val="00CC0778"/>
    <w:rsid w:val="00D007E6"/>
    <w:rsid w:val="00D05E23"/>
    <w:rsid w:val="00D11BC5"/>
    <w:rsid w:val="00D9659E"/>
    <w:rsid w:val="00DA3872"/>
    <w:rsid w:val="00DB6653"/>
    <w:rsid w:val="00DC0B39"/>
    <w:rsid w:val="00DD7248"/>
    <w:rsid w:val="00DE1834"/>
    <w:rsid w:val="00DF3922"/>
    <w:rsid w:val="00DF625C"/>
    <w:rsid w:val="00E02929"/>
    <w:rsid w:val="00E06FC8"/>
    <w:rsid w:val="00E16F2B"/>
    <w:rsid w:val="00E219DC"/>
    <w:rsid w:val="00E30731"/>
    <w:rsid w:val="00E443B7"/>
    <w:rsid w:val="00E62C63"/>
    <w:rsid w:val="00E64456"/>
    <w:rsid w:val="00E7072B"/>
    <w:rsid w:val="00EA7D5B"/>
    <w:rsid w:val="00EC0CF1"/>
    <w:rsid w:val="00EC1F4E"/>
    <w:rsid w:val="00EC4BA3"/>
    <w:rsid w:val="00ED333F"/>
    <w:rsid w:val="00F06320"/>
    <w:rsid w:val="00F0767F"/>
    <w:rsid w:val="00F30471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A78C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9BBB59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215868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98480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09FDB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9BBB59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9BBB59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95B3D7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9BBB59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DBE5F1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9BBB59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C0504D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215868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98480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09FDB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365F91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4F81B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4F81B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C0504D" w:themeColor="accent2"/>
      <w:sz w:val="24"/>
    </w:rPr>
  </w:style>
  <w:style w:type="paragraph" w:styleId="ListParagraph">
    <w:name w:val="List Paragraph"/>
    <w:basedOn w:val="Normal"/>
    <w:uiPriority w:val="34"/>
    <w:unhideWhenUsed/>
    <w:qFormat/>
    <w:rsid w:val="00532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NCE%20ALCHEMY\AppData\Roaming\Microsoft\Templates\Project%20status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71C27D965F4D0CAE01D32AA67A2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0E886-856C-445A-9964-4D1383FB8EF1}"/>
      </w:docPartPr>
      <w:docPartBody>
        <w:p w:rsidR="008E110E" w:rsidRDefault="00A35295">
          <w:pPr>
            <w:pStyle w:val="BC71C27D965F4D0CAE01D32AA67A25C9"/>
          </w:pPr>
          <w:r w:rsidRPr="00356BB9">
            <w:t>Company</w:t>
          </w:r>
        </w:p>
      </w:docPartBody>
    </w:docPart>
    <w:docPart>
      <w:docPartPr>
        <w:name w:val="1C69AB763D59411D9668097607496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ED5A4-D8B0-45D3-9ECD-956B8DA2FB8A}"/>
      </w:docPartPr>
      <w:docPartBody>
        <w:p w:rsidR="008E110E" w:rsidRDefault="00A35295">
          <w:pPr>
            <w:pStyle w:val="1C69AB763D59411D9668097607496D6E"/>
          </w:pPr>
          <w:r w:rsidRPr="00B90FED">
            <w:t>Project status Report</w:t>
          </w:r>
        </w:p>
      </w:docPartBody>
    </w:docPart>
    <w:docPart>
      <w:docPartPr>
        <w:name w:val="17CDC0D3E031432B98BEB1CE38871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25473-395D-4B19-B7A1-ABC8C6DCE31A}"/>
      </w:docPartPr>
      <w:docPartBody>
        <w:p w:rsidR="008E110E" w:rsidRDefault="00A35295">
          <w:pPr>
            <w:pStyle w:val="17CDC0D3E031432B98BEB1CE388716FD"/>
          </w:pPr>
          <w:r w:rsidRPr="00825C42">
            <w:t>Project Summary</w:t>
          </w:r>
        </w:p>
      </w:docPartBody>
    </w:docPart>
    <w:docPart>
      <w:docPartPr>
        <w:name w:val="D6CE931518374C9CA43C8114D335D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C5F62-05DB-4D07-88F3-63DB4C594366}"/>
      </w:docPartPr>
      <w:docPartBody>
        <w:p w:rsidR="008E110E" w:rsidRDefault="00A35295">
          <w:pPr>
            <w:pStyle w:val="D6CE931518374C9CA43C8114D335D05F"/>
          </w:pPr>
          <w:r w:rsidRPr="001A58E9">
            <w:t>Project Name</w:t>
          </w:r>
        </w:p>
      </w:docPartBody>
    </w:docPart>
    <w:docPart>
      <w:docPartPr>
        <w:name w:val="70E890F8D9574227958A790CD1C82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D5C33-8884-4FD1-BC2D-4D3688DD67A6}"/>
      </w:docPartPr>
      <w:docPartBody>
        <w:p w:rsidR="008E110E" w:rsidRDefault="00A35295">
          <w:pPr>
            <w:pStyle w:val="70E890F8D9574227958A790CD1C8260A"/>
          </w:pPr>
          <w:r w:rsidRPr="001A58E9">
            <w:t>Prepared By</w:t>
          </w:r>
        </w:p>
      </w:docPartBody>
    </w:docPart>
    <w:docPart>
      <w:docPartPr>
        <w:name w:val="27A7764635D54C4B886C3704E5C6F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D7FC2-1CA8-4915-A558-35DA773FAC15}"/>
      </w:docPartPr>
      <w:docPartBody>
        <w:p w:rsidR="008E110E" w:rsidRDefault="00A35295">
          <w:pPr>
            <w:pStyle w:val="27A7764635D54C4B886C3704E5C6F4C2"/>
          </w:pPr>
          <w:r w:rsidRPr="006B7FF7">
            <w:rPr>
              <w:sz w:val="20"/>
            </w:rPr>
            <w:t>Project</w:t>
          </w:r>
        </w:p>
      </w:docPartBody>
    </w:docPart>
    <w:docPart>
      <w:docPartPr>
        <w:name w:val="959FA04581BC4D2A82065A8C1CDF5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D1074-8D3E-4013-B39C-7AB5E63D321D}"/>
      </w:docPartPr>
      <w:docPartBody>
        <w:p w:rsidR="008E110E" w:rsidRDefault="00A35295">
          <w:pPr>
            <w:pStyle w:val="959FA04581BC4D2A82065A8C1CDF56B2"/>
          </w:pPr>
          <w:r>
            <w:t>Status</w:t>
          </w:r>
          <w:r w:rsidRPr="00825C42">
            <w:t xml:space="preserve"> Summary</w:t>
          </w:r>
        </w:p>
      </w:docPartBody>
    </w:docPart>
    <w:docPart>
      <w:docPartPr>
        <w:name w:val="C9D1AD4A86A34915954A40E53E3D7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1C32F-AEB1-4858-A19A-61E27BFF441D}"/>
      </w:docPartPr>
      <w:docPartBody>
        <w:p w:rsidR="008E110E" w:rsidRDefault="00A35295">
          <w:pPr>
            <w:pStyle w:val="C9D1AD4A86A34915954A40E53E3D7C08"/>
          </w:pPr>
          <w:r>
            <w:t>Project Overview</w:t>
          </w:r>
        </w:p>
      </w:docPartBody>
    </w:docPart>
    <w:docPart>
      <w:docPartPr>
        <w:name w:val="E41E3EBC517A4275BA40BF276F26F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25C04-BAA4-4306-8116-4A38E75C61E9}"/>
      </w:docPartPr>
      <w:docPartBody>
        <w:p w:rsidR="008E110E" w:rsidRDefault="00A35295">
          <w:pPr>
            <w:pStyle w:val="E41E3EBC517A4275BA40BF276F26FE89"/>
          </w:pPr>
          <w:r>
            <w:t>Budget Overview</w:t>
          </w:r>
        </w:p>
      </w:docPartBody>
    </w:docPart>
    <w:docPart>
      <w:docPartPr>
        <w:name w:val="1B50FEB8454042AEB847ABD53DBD7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F0223-1E1C-4984-8BB5-039E89F3B570}"/>
      </w:docPartPr>
      <w:docPartBody>
        <w:p w:rsidR="008E110E" w:rsidRDefault="00A35295">
          <w:pPr>
            <w:pStyle w:val="1B50FEB8454042AEB847ABD53DBD7F44"/>
          </w:pPr>
          <w:r>
            <w:t xml:space="preserve">Risk </w:t>
          </w:r>
          <w:r w:rsidRPr="00EC0CF1">
            <w:t>and</w:t>
          </w:r>
          <w:r>
            <w:t xml:space="preserve"> issue history</w:t>
          </w:r>
        </w:p>
      </w:docPartBody>
    </w:docPart>
    <w:docPart>
      <w:docPartPr>
        <w:name w:val="D71AA5557D124737A999AFE569B6D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6C323-7379-4D84-AADC-2CFFDE655C06}"/>
      </w:docPartPr>
      <w:docPartBody>
        <w:p w:rsidR="008E110E" w:rsidRDefault="00A35295">
          <w:pPr>
            <w:pStyle w:val="D71AA5557D124737A999AFE569B6D2FF"/>
          </w:pPr>
          <w:r w:rsidRPr="001A58E9">
            <w:t>issue</w:t>
          </w:r>
        </w:p>
      </w:docPartBody>
    </w:docPart>
    <w:docPart>
      <w:docPartPr>
        <w:name w:val="6929E7726A904F359D5A315451A05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2D2D0-04F7-4BC1-8CA3-3EB72CA0B410}"/>
      </w:docPartPr>
      <w:docPartBody>
        <w:p w:rsidR="008E110E" w:rsidRDefault="00A35295">
          <w:pPr>
            <w:pStyle w:val="6929E7726A904F359D5A315451A05EA8"/>
          </w:pPr>
          <w:r w:rsidRPr="001A58E9">
            <w:t>ASSIGNED TO</w:t>
          </w:r>
        </w:p>
      </w:docPartBody>
    </w:docPart>
    <w:docPart>
      <w:docPartPr>
        <w:name w:val="D8A9E0CCA0F040E29945CD67EED38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78491-AAD3-4954-92BB-28B0676C3ACB}"/>
      </w:docPartPr>
      <w:docPartBody>
        <w:p w:rsidR="008E110E" w:rsidRDefault="00A35295">
          <w:pPr>
            <w:pStyle w:val="D8A9E0CCA0F040E29945CD67EED38AC8"/>
          </w:pPr>
          <w:r w:rsidRPr="001A58E9">
            <w:t>DATE</w:t>
          </w:r>
        </w:p>
      </w:docPartBody>
    </w:docPart>
    <w:docPart>
      <w:docPartPr>
        <w:name w:val="1CC4E1C756D4432FBC2E2CF0D3C9B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0BB54-3ED5-48AB-81F6-18F5157DB5E3}"/>
      </w:docPartPr>
      <w:docPartBody>
        <w:p w:rsidR="008E110E" w:rsidRDefault="00A35295">
          <w:pPr>
            <w:pStyle w:val="1CC4E1C756D4432FBC2E2CF0D3C9B144"/>
          </w:pPr>
          <w:r w:rsidRPr="005A2C96">
            <w:t>CONCLUSIONS/RECOMMENDATIONS</w:t>
          </w:r>
        </w:p>
      </w:docPartBody>
    </w:docPart>
    <w:docPart>
      <w:docPartPr>
        <w:name w:val="28C861504504455E9D320906F989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D8314-82D7-48F7-AB9F-C83FD792DC63}"/>
      </w:docPartPr>
      <w:docPartBody>
        <w:p w:rsidR="008E110E" w:rsidRDefault="00AE673A" w:rsidP="00AE673A">
          <w:pPr>
            <w:pStyle w:val="28C861504504455E9D320906F98987A2"/>
          </w:pPr>
          <w:r w:rsidRPr="001A58E9">
            <w:t>category</w:t>
          </w:r>
        </w:p>
      </w:docPartBody>
    </w:docPart>
    <w:docPart>
      <w:docPartPr>
        <w:name w:val="108A97E79C5846E0A7E0EB0A129D8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9439-711B-4773-9905-98DB3AAE2F0D}"/>
      </w:docPartPr>
      <w:docPartBody>
        <w:p w:rsidR="008E110E" w:rsidRDefault="00AE673A" w:rsidP="00AE673A">
          <w:pPr>
            <w:pStyle w:val="108A97E79C5846E0A7E0EB0A129D8B68"/>
          </w:pPr>
          <w:r w:rsidRPr="001A58E9">
            <w:t>on track?</w:t>
          </w:r>
        </w:p>
      </w:docPartBody>
    </w:docPart>
    <w:docPart>
      <w:docPartPr>
        <w:name w:val="22DAFE16F1CA43A1B96BBF9D1A4A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2AB81-6D6F-4056-82F1-E4307A73105A}"/>
      </w:docPartPr>
      <w:docPartBody>
        <w:p w:rsidR="008E110E" w:rsidRDefault="00AE673A" w:rsidP="00AE673A">
          <w:pPr>
            <w:pStyle w:val="22DAFE16F1CA43A1B96BBF9D1A4AD433"/>
          </w:pPr>
          <w:r w:rsidRPr="001A58E9">
            <w:t>notes</w:t>
          </w:r>
        </w:p>
      </w:docPartBody>
    </w:docPart>
    <w:docPart>
      <w:docPartPr>
        <w:name w:val="9EDBA5878510475E87FDD78A6F939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D1F57-132B-485D-9570-BF71C729D445}"/>
      </w:docPartPr>
      <w:docPartBody>
        <w:p w:rsidR="008E110E" w:rsidRDefault="00AE673A" w:rsidP="00AE673A">
          <w:pPr>
            <w:pStyle w:val="9EDBA5878510475E87FDD78A6F939908"/>
          </w:pPr>
          <w:r w:rsidRPr="001A58E9">
            <w:t>task</w:t>
          </w:r>
        </w:p>
      </w:docPartBody>
    </w:docPart>
    <w:docPart>
      <w:docPartPr>
        <w:name w:val="36CD0C09A1F648C8A4C9414CD2F55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46E0E-CCC3-40FA-9772-13B0D6972D13}"/>
      </w:docPartPr>
      <w:docPartBody>
        <w:p w:rsidR="008E110E" w:rsidRDefault="00AE673A" w:rsidP="00AE673A">
          <w:pPr>
            <w:pStyle w:val="36CD0C09A1F648C8A4C9414CD2F5544B"/>
          </w:pPr>
          <w:r w:rsidRPr="001A58E9">
            <w:t>% Done</w:t>
          </w:r>
        </w:p>
      </w:docPartBody>
    </w:docPart>
    <w:docPart>
      <w:docPartPr>
        <w:name w:val="6E307D1428C2477EB1ECA35D7E655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9108F-548C-4B63-B222-231FCD212B4E}"/>
      </w:docPartPr>
      <w:docPartBody>
        <w:p w:rsidR="008E110E" w:rsidRDefault="00AE673A" w:rsidP="00AE673A">
          <w:pPr>
            <w:pStyle w:val="6E307D1428C2477EB1ECA35D7E6555EE"/>
          </w:pPr>
          <w:r w:rsidRPr="001A58E9">
            <w:t>Due date</w:t>
          </w:r>
        </w:p>
      </w:docPartBody>
    </w:docPart>
    <w:docPart>
      <w:docPartPr>
        <w:name w:val="A8DC485C14C148469574CE3C63C83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DD996-8A33-4BB6-B0AE-1EE510DC7846}"/>
      </w:docPartPr>
      <w:docPartBody>
        <w:p w:rsidR="008E110E" w:rsidRDefault="00AE673A" w:rsidP="00AE673A">
          <w:pPr>
            <w:pStyle w:val="A8DC485C14C148469574CE3C63C83310"/>
          </w:pPr>
          <w:r w:rsidRPr="001A58E9">
            <w:t>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3A"/>
    <w:rsid w:val="008E110E"/>
    <w:rsid w:val="00A35295"/>
    <w:rsid w:val="00AE673A"/>
    <w:rsid w:val="00C5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71C27D965F4D0CAE01D32AA67A25C9">
    <w:name w:val="BC71C27D965F4D0CAE01D32AA67A25C9"/>
  </w:style>
  <w:style w:type="paragraph" w:customStyle="1" w:styleId="1C69AB763D59411D9668097607496D6E">
    <w:name w:val="1C69AB763D59411D9668097607496D6E"/>
  </w:style>
  <w:style w:type="paragraph" w:customStyle="1" w:styleId="17CDC0D3E031432B98BEB1CE388716FD">
    <w:name w:val="17CDC0D3E031432B98BEB1CE388716FD"/>
  </w:style>
  <w:style w:type="paragraph" w:customStyle="1" w:styleId="D6CE931518374C9CA43C8114D335D05F">
    <w:name w:val="D6CE931518374C9CA43C8114D335D05F"/>
  </w:style>
  <w:style w:type="paragraph" w:customStyle="1" w:styleId="70E890F8D9574227958A790CD1C8260A">
    <w:name w:val="70E890F8D9574227958A790CD1C8260A"/>
  </w:style>
  <w:style w:type="paragraph" w:customStyle="1" w:styleId="27A7764635D54C4B886C3704E5C6F4C2">
    <w:name w:val="27A7764635D54C4B886C3704E5C6F4C2"/>
  </w:style>
  <w:style w:type="paragraph" w:customStyle="1" w:styleId="959FA04581BC4D2A82065A8C1CDF56B2">
    <w:name w:val="959FA04581BC4D2A82065A8C1CDF56B2"/>
  </w:style>
  <w:style w:type="paragraph" w:customStyle="1" w:styleId="C9D1AD4A86A34915954A40E53E3D7C08">
    <w:name w:val="C9D1AD4A86A34915954A40E53E3D7C08"/>
  </w:style>
  <w:style w:type="paragraph" w:customStyle="1" w:styleId="E41E3EBC517A4275BA40BF276F26FE89">
    <w:name w:val="E41E3EBC517A4275BA40BF276F26FE89"/>
  </w:style>
  <w:style w:type="paragraph" w:customStyle="1" w:styleId="1B50FEB8454042AEB847ABD53DBD7F44">
    <w:name w:val="1B50FEB8454042AEB847ABD53DBD7F44"/>
  </w:style>
  <w:style w:type="paragraph" w:customStyle="1" w:styleId="D71AA5557D124737A999AFE569B6D2FF">
    <w:name w:val="D71AA5557D124737A999AFE569B6D2FF"/>
  </w:style>
  <w:style w:type="paragraph" w:customStyle="1" w:styleId="6929E7726A904F359D5A315451A05EA8">
    <w:name w:val="6929E7726A904F359D5A315451A05EA8"/>
  </w:style>
  <w:style w:type="paragraph" w:customStyle="1" w:styleId="D8A9E0CCA0F040E29945CD67EED38AC8">
    <w:name w:val="D8A9E0CCA0F040E29945CD67EED38AC8"/>
  </w:style>
  <w:style w:type="paragraph" w:customStyle="1" w:styleId="1CC4E1C756D4432FBC2E2CF0D3C9B144">
    <w:name w:val="1CC4E1C756D4432FBC2E2CF0D3C9B144"/>
  </w:style>
  <w:style w:type="paragraph" w:customStyle="1" w:styleId="28C861504504455E9D320906F98987A2">
    <w:name w:val="28C861504504455E9D320906F98987A2"/>
    <w:rsid w:val="00AE673A"/>
  </w:style>
  <w:style w:type="paragraph" w:customStyle="1" w:styleId="108A97E79C5846E0A7E0EB0A129D8B68">
    <w:name w:val="108A97E79C5846E0A7E0EB0A129D8B68"/>
    <w:rsid w:val="00AE673A"/>
  </w:style>
  <w:style w:type="paragraph" w:customStyle="1" w:styleId="22DAFE16F1CA43A1B96BBF9D1A4AD433">
    <w:name w:val="22DAFE16F1CA43A1B96BBF9D1A4AD433"/>
    <w:rsid w:val="00AE673A"/>
  </w:style>
  <w:style w:type="paragraph" w:customStyle="1" w:styleId="9EDBA5878510475E87FDD78A6F939908">
    <w:name w:val="9EDBA5878510475E87FDD78A6F939908"/>
    <w:rsid w:val="00AE673A"/>
  </w:style>
  <w:style w:type="paragraph" w:customStyle="1" w:styleId="36CD0C09A1F648C8A4C9414CD2F5544B">
    <w:name w:val="36CD0C09A1F648C8A4C9414CD2F5544B"/>
    <w:rsid w:val="00AE673A"/>
  </w:style>
  <w:style w:type="paragraph" w:customStyle="1" w:styleId="6E307D1428C2477EB1ECA35D7E6555EE">
    <w:name w:val="6E307D1428C2477EB1ECA35D7E6555EE"/>
    <w:rsid w:val="00AE673A"/>
  </w:style>
  <w:style w:type="paragraph" w:customStyle="1" w:styleId="A8DC485C14C148469574CE3C63C83310">
    <w:name w:val="A8DC485C14C148469574CE3C63C83310"/>
    <w:rsid w:val="00AE67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design).dotx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2021-12-13T13:30:00Z</dcterms:created>
  <dcterms:modified xsi:type="dcterms:W3CDTF">2021-12-13T18:16:00Z</dcterms:modified>
</cp:coreProperties>
</file>